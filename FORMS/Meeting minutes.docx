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alias w:val="Title"/>
        <w:tag w:val="Title"/>
        <w:id w:val="48425763"/>
        <w:placeholder>
          <w:docPart w:val="9AD5F0D9608249D8930B7C4B37430225"/>
        </w:placeholder>
        <w:temporary/>
        <w:showingPlcHdr/>
      </w:sdtPr>
      <w:sdtEndPr/>
      <w:sdtContent>
        <w:p w:rsidR="00954110" w:rsidRDefault="00423E89" w:rsidP="00954110">
          <w:pPr>
            <w:pStyle w:val="Title"/>
          </w:pPr>
          <w:r w:rsidRPr="00423E89">
            <w:t>[Meeting Title]</w:t>
          </w:r>
        </w:p>
      </w:sdtContent>
    </w:sdt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E43BAB" w:rsidP="00954110">
            <w:pPr>
              <w:pStyle w:val="Heading1"/>
            </w:pPr>
            <w:r w:rsidRPr="00954110">
              <w:t>Minu</w:t>
            </w:r>
            <w:r>
              <w:t>tes</w:t>
            </w:r>
          </w:p>
        </w:tc>
        <w:sdt>
          <w:sdtPr>
            <w:alias w:val="Date"/>
            <w:tag w:val="Date"/>
            <w:id w:val="48425581"/>
            <w:placeholder>
              <w:docPart w:val="D97FD12869004D1687C62F1ED757AEA6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5F58B2" w:rsidP="005F58B2">
                <w:pPr>
                  <w:pStyle w:val="Details"/>
                </w:pPr>
                <w:r>
                  <w:t>[Click to Select Date]</w:t>
                </w:r>
              </w:p>
            </w:tc>
          </w:sdtContent>
        </w:sdt>
        <w:sdt>
          <w:sdtPr>
            <w:alias w:val="Time"/>
            <w:tag w:val="Time"/>
            <w:id w:val="48425610"/>
            <w:placeholder>
              <w:docPart w:val="04095A47BC2347A6BD390173FF654AD2"/>
            </w:placeholder>
            <w:temporary/>
            <w:showingPlcHdr/>
          </w:sdtPr>
          <w:sdtEndPr/>
          <w:sdtContent>
            <w:tc>
              <w:tcPr>
                <w:tcW w:w="2231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5F58B2" w:rsidP="005F58B2">
                <w:pPr>
                  <w:pStyle w:val="Details"/>
                </w:pPr>
                <w:r>
                  <w:t>[Meeting Time]</w:t>
                </w:r>
              </w:p>
            </w:tc>
          </w:sdtContent>
        </w:sdt>
        <w:sdt>
          <w:sdtPr>
            <w:alias w:val="Location"/>
            <w:tag w:val="Location"/>
            <w:id w:val="48425637"/>
            <w:placeholder>
              <w:docPart w:val="B15F63E492324969A8CE88ECF6703B98"/>
            </w:placeholder>
            <w:temporary/>
            <w:showingPlcHdr/>
          </w:sdtPr>
          <w:sdtEndPr/>
          <w:sdtContent>
            <w:tc>
              <w:tcPr>
                <w:tcW w:w="3240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5F58B2" w:rsidP="005F58B2">
                <w:pPr>
                  <w:pStyle w:val="Details"/>
                </w:pPr>
                <w:r>
                  <w:t>[Meeting Location]</w:t>
                </w:r>
              </w:p>
            </w:tc>
          </w:sdtContent>
        </w:sdt>
      </w:tr>
    </w:tbl>
    <w:p w:rsidR="00954110" w:rsidRDefault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71"/>
        <w:gridCol w:w="8119"/>
      </w:tblGrid>
      <w:tr w:rsidR="0085168B" w:rsidRPr="00692553" w:rsidTr="005F58B2">
        <w:trPr>
          <w:trHeight w:val="360"/>
        </w:trPr>
        <w:tc>
          <w:tcPr>
            <w:tcW w:w="201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 w:rsidRPr="00954110">
              <w:t>Meeting called</w:t>
            </w:r>
            <w:r>
              <w:t xml:space="preserve"> by</w:t>
            </w:r>
          </w:p>
        </w:tc>
        <w:tc>
          <w:tcPr>
            <w:tcW w:w="828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Type of meeting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Facilitator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85168B" w:rsidP="00954110">
            <w:pPr>
              <w:pStyle w:val="Heading3"/>
            </w:pPr>
            <w:r w:rsidRPr="00692553">
              <w:t>Note take</w:t>
            </w:r>
            <w:r w:rsidR="00E60E43">
              <w:t>r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85168B" w:rsidP="00954110">
            <w:pPr>
              <w:pStyle w:val="Heading3"/>
            </w:pPr>
            <w:r w:rsidRPr="00692553">
              <w:t>Timekeeper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E71DBA" w:rsidP="00954110">
            <w:pPr>
              <w:pStyle w:val="Heading3"/>
            </w:pPr>
            <w:r>
              <w:t>Attendees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85168B" w:rsidP="005052C5"/>
        </w:tc>
      </w:tr>
    </w:tbl>
    <w:p w:rsidR="00954110" w:rsidRDefault="00954110" w:rsidP="00954110">
      <w:pPr>
        <w:pStyle w:val="Heading2"/>
      </w:pPr>
      <w:r w:rsidRPr="00692553">
        <w:t>Agenda topics</w:t>
      </w:r>
    </w:p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85168B" w:rsidRPr="00954110" w:rsidTr="005F58B2">
        <w:bookmarkStart w:id="1" w:name="MinuteTopic" w:displacedByCustomXml="next"/>
        <w:bookmarkEnd w:id="1" w:displacedByCustomXml="next"/>
        <w:bookmarkStart w:id="2" w:name="MinuteItems" w:displacedByCustomXml="next"/>
        <w:bookmarkEnd w:id="2" w:displacedByCustomXml="next"/>
        <w:bookmarkStart w:id="3" w:name="MinuteTopicSection" w:displacedByCustomXml="next"/>
        <w:sdt>
          <w:sdtPr>
            <w:alias w:val="Time"/>
            <w:tag w:val="Time"/>
            <w:id w:val="48425664"/>
            <w:placeholder>
              <w:docPart w:val="5962507DBA244BC9B89D2DA857757D15"/>
            </w:placeholder>
            <w:temporary/>
            <w:showingPlcHdr/>
          </w:sdtPr>
          <w:sdtEndPr/>
          <w:sdtContent>
            <w:tc>
              <w:tcPr>
                <w:tcW w:w="253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85168B" w:rsidRPr="00954110" w:rsidRDefault="005F58B2" w:rsidP="005F58B2">
                <w:pPr>
                  <w:pStyle w:val="Heading4"/>
                </w:pPr>
                <w:r>
                  <w:t>[Time Allotted]</w:t>
                </w:r>
              </w:p>
            </w:tc>
          </w:sdtContent>
        </w:sdt>
        <w:sdt>
          <w:sdtPr>
            <w:alias w:val="Topic"/>
            <w:tag w:val="Topic"/>
            <w:id w:val="48425691"/>
            <w:placeholder>
              <w:docPart w:val="F5914367612A403182A2788C8536417E"/>
            </w:placeholder>
            <w:temporary/>
            <w:showingPlcHdr/>
          </w:sdtPr>
          <w:sdtEndPr/>
          <w:sdtContent>
            <w:tc>
              <w:tcPr>
                <w:tcW w:w="4080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85168B" w:rsidRPr="00954110" w:rsidRDefault="005F58B2" w:rsidP="005F58B2">
                <w:pPr>
                  <w:pStyle w:val="Heading4"/>
                </w:pPr>
                <w:r>
                  <w:t>[Topic]</w:t>
                </w:r>
              </w:p>
            </w:tc>
          </w:sdtContent>
        </w:sdt>
        <w:sdt>
          <w:sdtPr>
            <w:alias w:val="Presenter"/>
            <w:tag w:val="Presenter"/>
            <w:id w:val="48425718"/>
            <w:placeholder>
              <w:docPart w:val="A8494C22D0EA4E1E80C765239D695BEF"/>
            </w:placeholder>
            <w:temporary/>
            <w:showingPlcHdr/>
          </w:sdtPr>
          <w:sdtEndPr/>
          <w:sdtContent>
            <w:tc>
              <w:tcPr>
                <w:tcW w:w="3527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85168B" w:rsidRPr="00D8181B" w:rsidRDefault="005F58B2" w:rsidP="005F58B2">
                <w:pPr>
                  <w:pStyle w:val="Details"/>
                </w:pPr>
                <w:r>
                  <w:t>[Presenter]</w:t>
                </w:r>
              </w:p>
            </w:tc>
          </w:sdtContent>
        </w:sdt>
      </w:tr>
    </w:tbl>
    <w:p w:rsidR="00D8181B" w:rsidRDefault="00D8181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3"/>
        <w:gridCol w:w="4536"/>
        <w:gridCol w:w="2711"/>
        <w:gridCol w:w="1470"/>
      </w:tblGrid>
      <w:tr w:rsidR="00E71DBA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4" w:name="MinuteDiscussion"/>
            <w:bookmarkEnd w:id="4"/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E71DBA" w:rsidP="005052C5"/>
        </w:tc>
      </w:tr>
      <w:tr w:rsidR="0085168B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C166AB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5" w:name="MinuteConclusion"/>
            <w:bookmarkEnd w:id="5"/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E71DBA" w:rsidP="005052C5"/>
        </w:tc>
      </w:tr>
      <w:tr w:rsidR="00CB376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CB3760" w:rsidRPr="00CE6342" w:rsidRDefault="00CB3760" w:rsidP="005052C5"/>
        </w:tc>
      </w:tr>
      <w:tr w:rsidR="0085168B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E71DBA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6" w:name="MinuteActionItems"/>
            <w:bookmarkEnd w:id="6"/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7" w:name="MinutePersonResponsible"/>
            <w:bookmarkEnd w:id="7"/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8" w:name="MinuteDeadline"/>
            <w:bookmarkEnd w:id="8"/>
            <w:r>
              <w:t>Deadline</w:t>
            </w:r>
          </w:p>
        </w:tc>
      </w:tr>
      <w:tr w:rsidR="0085168B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2726" w:type="dxa"/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1478" w:type="dxa"/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2726" w:type="dxa"/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1478" w:type="dxa"/>
            <w:shd w:val="clear" w:color="auto" w:fill="auto"/>
            <w:vAlign w:val="center"/>
          </w:tcPr>
          <w:p w:rsidR="0085168B" w:rsidRPr="00692553" w:rsidRDefault="0085168B" w:rsidP="005052C5"/>
        </w:tc>
      </w:tr>
    </w:tbl>
    <w:p w:rsidR="00D8181B" w:rsidRDefault="00D8181B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sdt>
          <w:sdtPr>
            <w:alias w:val="Time"/>
            <w:tag w:val="Time"/>
            <w:id w:val="48425748"/>
            <w:placeholder>
              <w:docPart w:val="06EAADB983714B2A9077502EE77FBCEF"/>
            </w:placeholder>
            <w:temporary/>
            <w:showingPlcHdr/>
          </w:sdtPr>
          <w:sdtEndPr/>
          <w:sdtContent>
            <w:tc>
              <w:tcPr>
                <w:tcW w:w="2518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954110" w:rsidRDefault="005F58B2" w:rsidP="00C9203B">
                <w:pPr>
                  <w:pStyle w:val="Heading4"/>
                </w:pPr>
                <w:r>
                  <w:t>[Time Allotted]</w:t>
                </w:r>
              </w:p>
            </w:tc>
          </w:sdtContent>
        </w:sdt>
        <w:sdt>
          <w:sdtPr>
            <w:alias w:val="Topic"/>
            <w:tag w:val="Topic"/>
            <w:id w:val="48425749"/>
            <w:placeholder>
              <w:docPart w:val="8A82A1996B464D5C9912D1E06FB7EF96"/>
            </w:placeholder>
            <w:temporary/>
            <w:showingPlcHdr/>
          </w:sdtPr>
          <w:sdtEndPr/>
          <w:sdtContent>
            <w:tc>
              <w:tcPr>
                <w:tcW w:w="4045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954110" w:rsidRDefault="005F58B2" w:rsidP="00C9203B">
                <w:pPr>
                  <w:pStyle w:val="Heading4"/>
                </w:pPr>
                <w:r>
                  <w:t>[Topic]</w:t>
                </w:r>
              </w:p>
            </w:tc>
          </w:sdtContent>
        </w:sdt>
        <w:sdt>
          <w:sdtPr>
            <w:alias w:val="Presenter"/>
            <w:tag w:val="Presenter"/>
            <w:id w:val="48425750"/>
            <w:placeholder>
              <w:docPart w:val="FCC33C61ADB04A77A8C31BED00F57D67"/>
            </w:placeholder>
            <w:temporary/>
            <w:showingPlcHdr/>
          </w:sdtPr>
          <w:sdtEndPr/>
          <w:sdtContent>
            <w:tc>
              <w:tcPr>
                <w:tcW w:w="3497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D8181B" w:rsidRDefault="005F58B2" w:rsidP="00C9203B">
                <w:pPr>
                  <w:pStyle w:val="Details"/>
                </w:pPr>
                <w:r>
                  <w:t>[Presenter]</w:t>
                </w:r>
              </w:p>
            </w:tc>
          </w:sdtContent>
        </w:sdt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3"/>
        <w:gridCol w:w="4536"/>
        <w:gridCol w:w="2711"/>
        <w:gridCol w:w="1470"/>
      </w:tblGrid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</w:tbl>
    <w:p w:rsidR="00344FA0" w:rsidRDefault="00344FA0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sdt>
          <w:sdtPr>
            <w:alias w:val="Time"/>
            <w:tag w:val="Time"/>
            <w:id w:val="48425751"/>
            <w:placeholder>
              <w:docPart w:val="8015EC10E6294B33931D579E383C6B77"/>
            </w:placeholder>
            <w:temporary/>
            <w:showingPlcHdr/>
          </w:sdtPr>
          <w:sdtEndPr/>
          <w:sdtContent>
            <w:tc>
              <w:tcPr>
                <w:tcW w:w="2518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954110" w:rsidRDefault="005F58B2" w:rsidP="00C9203B">
                <w:pPr>
                  <w:pStyle w:val="Heading4"/>
                </w:pPr>
                <w:r>
                  <w:t>[Time Allotted]</w:t>
                </w:r>
              </w:p>
            </w:tc>
          </w:sdtContent>
        </w:sdt>
        <w:sdt>
          <w:sdtPr>
            <w:alias w:val="Topic"/>
            <w:tag w:val="Topic"/>
            <w:id w:val="48425752"/>
            <w:placeholder>
              <w:docPart w:val="9BFBE499E687464482C65BB6547120FF"/>
            </w:placeholder>
            <w:temporary/>
            <w:showingPlcHdr/>
          </w:sdtPr>
          <w:sdtEndPr/>
          <w:sdtContent>
            <w:tc>
              <w:tcPr>
                <w:tcW w:w="4045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954110" w:rsidRDefault="005F58B2" w:rsidP="00C9203B">
                <w:pPr>
                  <w:pStyle w:val="Heading4"/>
                </w:pPr>
                <w:r>
                  <w:t>[Topic]</w:t>
                </w:r>
              </w:p>
            </w:tc>
          </w:sdtContent>
        </w:sdt>
        <w:sdt>
          <w:sdtPr>
            <w:alias w:val="Presenter"/>
            <w:tag w:val="Presenter"/>
            <w:id w:val="48425753"/>
            <w:placeholder>
              <w:docPart w:val="28005D4411834932AD9C268CD1809593"/>
            </w:placeholder>
            <w:temporary/>
            <w:showingPlcHdr/>
          </w:sdtPr>
          <w:sdtEndPr/>
          <w:sdtContent>
            <w:tc>
              <w:tcPr>
                <w:tcW w:w="3497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D8181B" w:rsidRDefault="005F58B2" w:rsidP="00C9203B">
                <w:pPr>
                  <w:pStyle w:val="Details"/>
                </w:pPr>
                <w:r>
                  <w:t>[Presenter]</w:t>
                </w:r>
              </w:p>
            </w:tc>
          </w:sdtContent>
        </w:sdt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3"/>
        <w:gridCol w:w="4536"/>
        <w:gridCol w:w="2711"/>
        <w:gridCol w:w="1470"/>
      </w:tblGrid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</w:tbl>
    <w:p w:rsidR="00344FA0" w:rsidRDefault="00344FA0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sdt>
          <w:sdtPr>
            <w:alias w:val="Time"/>
            <w:tag w:val="Time"/>
            <w:id w:val="48425754"/>
            <w:placeholder>
              <w:docPart w:val="64C26EC0951543939BCD72A80EE3D787"/>
            </w:placeholder>
            <w:temporary/>
            <w:showingPlcHdr/>
          </w:sdtPr>
          <w:sdtEndPr/>
          <w:sdtContent>
            <w:tc>
              <w:tcPr>
                <w:tcW w:w="2518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954110" w:rsidRDefault="005F58B2" w:rsidP="00C9203B">
                <w:pPr>
                  <w:pStyle w:val="Heading4"/>
                </w:pPr>
                <w:r>
                  <w:t>[Time Allotted]</w:t>
                </w:r>
              </w:p>
            </w:tc>
          </w:sdtContent>
        </w:sdt>
        <w:sdt>
          <w:sdtPr>
            <w:alias w:val="Topic"/>
            <w:tag w:val="Topic"/>
            <w:id w:val="48425755"/>
            <w:placeholder>
              <w:docPart w:val="F892122FEA464A0F9DF188FC5951357C"/>
            </w:placeholder>
            <w:temporary/>
            <w:showingPlcHdr/>
          </w:sdtPr>
          <w:sdtEndPr/>
          <w:sdtContent>
            <w:tc>
              <w:tcPr>
                <w:tcW w:w="4045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954110" w:rsidRDefault="005F58B2" w:rsidP="00C9203B">
                <w:pPr>
                  <w:pStyle w:val="Heading4"/>
                </w:pPr>
                <w:r>
                  <w:t>[Topic]</w:t>
                </w:r>
              </w:p>
            </w:tc>
          </w:sdtContent>
        </w:sdt>
        <w:sdt>
          <w:sdtPr>
            <w:alias w:val="Presenter"/>
            <w:tag w:val="Presenter"/>
            <w:id w:val="48425756"/>
            <w:placeholder>
              <w:docPart w:val="89EF8F73FC364462A1763A10CF17C758"/>
            </w:placeholder>
            <w:temporary/>
            <w:showingPlcHdr/>
          </w:sdtPr>
          <w:sdtEndPr/>
          <w:sdtContent>
            <w:tc>
              <w:tcPr>
                <w:tcW w:w="3497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D8181B" w:rsidRDefault="005F58B2" w:rsidP="00C9203B">
                <w:pPr>
                  <w:pStyle w:val="Details"/>
                </w:pPr>
                <w:r>
                  <w:t>[Presenter]</w:t>
                </w:r>
              </w:p>
            </w:tc>
          </w:sdtContent>
        </w:sdt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3"/>
        <w:gridCol w:w="4536"/>
        <w:gridCol w:w="2711"/>
        <w:gridCol w:w="1470"/>
      </w:tblGrid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</w:tbl>
    <w:p w:rsidR="00344FA0" w:rsidRDefault="00344FA0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sdt>
          <w:sdtPr>
            <w:alias w:val="Time"/>
            <w:tag w:val="Time"/>
            <w:id w:val="48425757"/>
            <w:placeholder>
              <w:docPart w:val="09FA57693DF14301B7FA159BB27EA6C3"/>
            </w:placeholder>
            <w:temporary/>
            <w:showingPlcHdr/>
          </w:sdtPr>
          <w:sdtEndPr/>
          <w:sdtContent>
            <w:tc>
              <w:tcPr>
                <w:tcW w:w="2518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954110" w:rsidRDefault="005F58B2" w:rsidP="00C9203B">
                <w:pPr>
                  <w:pStyle w:val="Heading4"/>
                </w:pPr>
                <w:r>
                  <w:t>[Time Allotted]</w:t>
                </w:r>
              </w:p>
            </w:tc>
          </w:sdtContent>
        </w:sdt>
        <w:sdt>
          <w:sdtPr>
            <w:alias w:val="Topic"/>
            <w:tag w:val="Topic"/>
            <w:id w:val="48425758"/>
            <w:placeholder>
              <w:docPart w:val="58F1F02C54F948B3A2E00046DF2FFBF7"/>
            </w:placeholder>
            <w:temporary/>
            <w:showingPlcHdr/>
          </w:sdtPr>
          <w:sdtEndPr/>
          <w:sdtContent>
            <w:tc>
              <w:tcPr>
                <w:tcW w:w="4045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954110" w:rsidRDefault="005F58B2" w:rsidP="00C9203B">
                <w:pPr>
                  <w:pStyle w:val="Heading4"/>
                </w:pPr>
                <w:r>
                  <w:t>[Topic]</w:t>
                </w:r>
              </w:p>
            </w:tc>
          </w:sdtContent>
        </w:sdt>
        <w:sdt>
          <w:sdtPr>
            <w:alias w:val="Presenter"/>
            <w:tag w:val="Presenter"/>
            <w:id w:val="48425759"/>
            <w:placeholder>
              <w:docPart w:val="6C9422E3FB964D28A63A0E7D72E116E5"/>
            </w:placeholder>
            <w:temporary/>
            <w:showingPlcHdr/>
          </w:sdtPr>
          <w:sdtEndPr/>
          <w:sdtContent>
            <w:tc>
              <w:tcPr>
                <w:tcW w:w="3497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D8181B" w:rsidRDefault="005F58B2" w:rsidP="00C9203B">
                <w:pPr>
                  <w:pStyle w:val="Details"/>
                </w:pPr>
                <w:r>
                  <w:t>[Presenter]</w:t>
                </w:r>
              </w:p>
            </w:tc>
          </w:sdtContent>
        </w:sdt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3"/>
        <w:gridCol w:w="4536"/>
        <w:gridCol w:w="2711"/>
        <w:gridCol w:w="1470"/>
      </w:tblGrid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  <w:bookmarkEnd w:id="3"/>
    </w:tbl>
    <w:p w:rsidR="00BB5323" w:rsidRDefault="00BB5323" w:rsidP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891"/>
        <w:gridCol w:w="8199"/>
      </w:tblGrid>
      <w:tr w:rsidR="00987202" w:rsidRPr="00692553" w:rsidTr="005F58B2">
        <w:trPr>
          <w:trHeight w:val="288"/>
        </w:trPr>
        <w:tc>
          <w:tcPr>
            <w:tcW w:w="192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987202" w:rsidRPr="00692553" w:rsidRDefault="00C166AB" w:rsidP="00D8181B">
            <w:pPr>
              <w:pStyle w:val="Heading3"/>
            </w:pPr>
            <w:r>
              <w:t>Observers</w:t>
            </w:r>
          </w:p>
        </w:tc>
        <w:tc>
          <w:tcPr>
            <w:tcW w:w="8331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987202" w:rsidRPr="00692553" w:rsidRDefault="00987202" w:rsidP="00D621F4"/>
        </w:tc>
      </w:tr>
      <w:tr w:rsidR="00987202" w:rsidRPr="00692553" w:rsidTr="005F58B2">
        <w:trPr>
          <w:trHeight w:val="288"/>
        </w:trPr>
        <w:tc>
          <w:tcPr>
            <w:tcW w:w="1921" w:type="dxa"/>
            <w:shd w:val="clear" w:color="auto" w:fill="F2F2F2" w:themeFill="background1" w:themeFillShade="F2"/>
            <w:vAlign w:val="center"/>
          </w:tcPr>
          <w:p w:rsidR="00987202" w:rsidRPr="00692553" w:rsidRDefault="00C166AB" w:rsidP="00D8181B">
            <w:pPr>
              <w:pStyle w:val="Heading3"/>
            </w:pPr>
            <w:r>
              <w:t>Resource persons</w:t>
            </w:r>
          </w:p>
        </w:tc>
        <w:tc>
          <w:tcPr>
            <w:tcW w:w="8331" w:type="dxa"/>
            <w:shd w:val="clear" w:color="auto" w:fill="auto"/>
            <w:vAlign w:val="center"/>
          </w:tcPr>
          <w:p w:rsidR="00987202" w:rsidRPr="00692553" w:rsidRDefault="00987202" w:rsidP="00D621F4"/>
        </w:tc>
      </w:tr>
      <w:tr w:rsidR="00987202" w:rsidRPr="00692553" w:rsidTr="005F58B2">
        <w:trPr>
          <w:trHeight w:val="288"/>
        </w:trPr>
        <w:tc>
          <w:tcPr>
            <w:tcW w:w="1921" w:type="dxa"/>
            <w:shd w:val="clear" w:color="auto" w:fill="F2F2F2" w:themeFill="background1" w:themeFillShade="F2"/>
            <w:vAlign w:val="center"/>
          </w:tcPr>
          <w:p w:rsidR="00987202" w:rsidRPr="00692553" w:rsidRDefault="00C166AB" w:rsidP="00D8181B">
            <w:pPr>
              <w:pStyle w:val="Heading3"/>
            </w:pPr>
            <w:r>
              <w:t>Special notes</w:t>
            </w:r>
          </w:p>
        </w:tc>
        <w:tc>
          <w:tcPr>
            <w:tcW w:w="8331" w:type="dxa"/>
            <w:shd w:val="clear" w:color="auto" w:fill="auto"/>
            <w:vAlign w:val="center"/>
          </w:tcPr>
          <w:p w:rsidR="00987202" w:rsidRPr="00692553" w:rsidRDefault="00987202" w:rsidP="00D621F4"/>
        </w:tc>
      </w:tr>
    </w:tbl>
    <w:p w:rsidR="0085168B" w:rsidRPr="00692553" w:rsidRDefault="0085168B" w:rsidP="00BB5323"/>
    <w:sectPr w:rsidR="0085168B" w:rsidRPr="00692553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6ED"/>
    <w:rsid w:val="000145A5"/>
    <w:rsid w:val="00043514"/>
    <w:rsid w:val="001436ED"/>
    <w:rsid w:val="002138F0"/>
    <w:rsid w:val="00344FA0"/>
    <w:rsid w:val="00417272"/>
    <w:rsid w:val="00423E89"/>
    <w:rsid w:val="00456620"/>
    <w:rsid w:val="00495E0E"/>
    <w:rsid w:val="005052C5"/>
    <w:rsid w:val="00531002"/>
    <w:rsid w:val="005F58B2"/>
    <w:rsid w:val="00692553"/>
    <w:rsid w:val="007554A1"/>
    <w:rsid w:val="007C174F"/>
    <w:rsid w:val="0085168B"/>
    <w:rsid w:val="008B2336"/>
    <w:rsid w:val="008F49C0"/>
    <w:rsid w:val="00954110"/>
    <w:rsid w:val="00987202"/>
    <w:rsid w:val="00AE3851"/>
    <w:rsid w:val="00B84015"/>
    <w:rsid w:val="00BB5323"/>
    <w:rsid w:val="00BF65DF"/>
    <w:rsid w:val="00C166AB"/>
    <w:rsid w:val="00CB3760"/>
    <w:rsid w:val="00CE6342"/>
    <w:rsid w:val="00D621F4"/>
    <w:rsid w:val="00D8181B"/>
    <w:rsid w:val="00E43BAB"/>
    <w:rsid w:val="00E4591C"/>
    <w:rsid w:val="00E60E43"/>
    <w:rsid w:val="00E71DBA"/>
    <w:rsid w:val="00EA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Roaming\Microsoft\Templates\MS_Mint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AD5F0D9608249D8930B7C4B37430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8603B-BF2A-483A-A7CD-45DEE239C48E}"/>
      </w:docPartPr>
      <w:docPartBody>
        <w:p w:rsidR="00000000" w:rsidRDefault="007D3775">
          <w:pPr>
            <w:pStyle w:val="9AD5F0D9608249D8930B7C4B37430225"/>
          </w:pPr>
          <w:r>
            <w:t>[M</w:t>
          </w:r>
          <w:r w:rsidRPr="00954110">
            <w:t>ee</w:t>
          </w:r>
          <w:r>
            <w:t>ting Title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D97FD12869004D1687C62F1ED757A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5F67E-A90E-42F5-A655-B2F2611A51D2}"/>
      </w:docPartPr>
      <w:docPartBody>
        <w:p w:rsidR="00000000" w:rsidRDefault="007D3775">
          <w:pPr>
            <w:pStyle w:val="D97FD12869004D1687C62F1ED757AEA6"/>
          </w:pPr>
          <w:r>
            <w:t>[Click to Select Date]</w:t>
          </w:r>
        </w:p>
      </w:docPartBody>
    </w:docPart>
    <w:docPart>
      <w:docPartPr>
        <w:name w:val="04095A47BC2347A6BD390173FF654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784DD-203E-4B30-A0FF-EAF90973103B}"/>
      </w:docPartPr>
      <w:docPartBody>
        <w:p w:rsidR="00000000" w:rsidRDefault="007D3775">
          <w:pPr>
            <w:pStyle w:val="04095A47BC2347A6BD390173FF654AD2"/>
          </w:pPr>
          <w:r>
            <w:t>[Meeting Time]</w:t>
          </w:r>
        </w:p>
      </w:docPartBody>
    </w:docPart>
    <w:docPart>
      <w:docPartPr>
        <w:name w:val="B15F63E492324969A8CE88ECF6703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431FB-95C8-430D-A78A-4A7379E38AB4}"/>
      </w:docPartPr>
      <w:docPartBody>
        <w:p w:rsidR="00000000" w:rsidRDefault="007D3775">
          <w:pPr>
            <w:pStyle w:val="B15F63E492324969A8CE88ECF6703B98"/>
          </w:pPr>
          <w:r>
            <w:t>[Meeting Location]</w:t>
          </w:r>
        </w:p>
      </w:docPartBody>
    </w:docPart>
    <w:docPart>
      <w:docPartPr>
        <w:name w:val="5962507DBA244BC9B89D2DA857757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2D1B36-866D-468E-9D91-6236D108E667}"/>
      </w:docPartPr>
      <w:docPartBody>
        <w:p w:rsidR="00000000" w:rsidRDefault="007D3775">
          <w:pPr>
            <w:pStyle w:val="5962507DBA244BC9B89D2DA857757D15"/>
          </w:pPr>
          <w:r>
            <w:t>[Time Allotted]</w:t>
          </w:r>
        </w:p>
      </w:docPartBody>
    </w:docPart>
    <w:docPart>
      <w:docPartPr>
        <w:name w:val="F5914367612A403182A2788C85364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E327F-C443-4995-BFB6-D464B01CC62E}"/>
      </w:docPartPr>
      <w:docPartBody>
        <w:p w:rsidR="00000000" w:rsidRDefault="007D3775">
          <w:pPr>
            <w:pStyle w:val="F5914367612A403182A2788C8536417E"/>
          </w:pPr>
          <w:r>
            <w:t>[Topic]</w:t>
          </w:r>
        </w:p>
      </w:docPartBody>
    </w:docPart>
    <w:docPart>
      <w:docPartPr>
        <w:name w:val="A8494C22D0EA4E1E80C765239D695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DBE31-CEC4-4EB8-8F1D-2032410FFF05}"/>
      </w:docPartPr>
      <w:docPartBody>
        <w:p w:rsidR="00000000" w:rsidRDefault="007D3775">
          <w:pPr>
            <w:pStyle w:val="A8494C22D0EA4E1E80C765239D695BEF"/>
          </w:pPr>
          <w:r>
            <w:t>[Presenter]</w:t>
          </w:r>
        </w:p>
      </w:docPartBody>
    </w:docPart>
    <w:docPart>
      <w:docPartPr>
        <w:name w:val="06EAADB983714B2A9077502EE77FB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1DCE9-8396-4FA6-BBD2-F641E78D62D3}"/>
      </w:docPartPr>
      <w:docPartBody>
        <w:p w:rsidR="00000000" w:rsidRDefault="007D3775">
          <w:pPr>
            <w:pStyle w:val="06EAADB983714B2A9077502EE77FBCEF"/>
          </w:pPr>
          <w:r>
            <w:t>[Time Allotted]</w:t>
          </w:r>
        </w:p>
      </w:docPartBody>
    </w:docPart>
    <w:docPart>
      <w:docPartPr>
        <w:name w:val="8A82A1996B464D5C9912D1E06FB7EF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3464D-211D-4202-82C9-D2946677A475}"/>
      </w:docPartPr>
      <w:docPartBody>
        <w:p w:rsidR="00000000" w:rsidRDefault="007D3775">
          <w:pPr>
            <w:pStyle w:val="8A82A1996B464D5C9912D1E06FB7EF96"/>
          </w:pPr>
          <w:r>
            <w:t>[Topic]</w:t>
          </w:r>
        </w:p>
      </w:docPartBody>
    </w:docPart>
    <w:docPart>
      <w:docPartPr>
        <w:name w:val="FCC33C61ADB04A77A8C31BED00F57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6BB3D-6EF5-4682-9F3F-59785EAE3AC8}"/>
      </w:docPartPr>
      <w:docPartBody>
        <w:p w:rsidR="00000000" w:rsidRDefault="007D3775">
          <w:pPr>
            <w:pStyle w:val="FCC33C61ADB04A77A8C31BED00F57D67"/>
          </w:pPr>
          <w:r>
            <w:t>[Presenter]</w:t>
          </w:r>
        </w:p>
      </w:docPartBody>
    </w:docPart>
    <w:docPart>
      <w:docPartPr>
        <w:name w:val="8015EC10E6294B33931D579E383C6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52901-A356-453C-87C9-E8DB46FA230E}"/>
      </w:docPartPr>
      <w:docPartBody>
        <w:p w:rsidR="00000000" w:rsidRDefault="007D3775">
          <w:pPr>
            <w:pStyle w:val="8015EC10E6294B33931D579E383C6B77"/>
          </w:pPr>
          <w:r>
            <w:t>[Time Allotted]</w:t>
          </w:r>
        </w:p>
      </w:docPartBody>
    </w:docPart>
    <w:docPart>
      <w:docPartPr>
        <w:name w:val="9BFBE499E687464482C65BB654712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1272C-0BE4-49AC-91EC-7C3B4C4EC9BF}"/>
      </w:docPartPr>
      <w:docPartBody>
        <w:p w:rsidR="00000000" w:rsidRDefault="007D3775">
          <w:pPr>
            <w:pStyle w:val="9BFBE499E687464482C65BB6547120FF"/>
          </w:pPr>
          <w:r>
            <w:t>[Topic]</w:t>
          </w:r>
        </w:p>
      </w:docPartBody>
    </w:docPart>
    <w:docPart>
      <w:docPartPr>
        <w:name w:val="28005D4411834932AD9C268CD18095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2C0F7-954E-4B4A-8A1F-F4706E1F33F5}"/>
      </w:docPartPr>
      <w:docPartBody>
        <w:p w:rsidR="00000000" w:rsidRDefault="007D3775">
          <w:pPr>
            <w:pStyle w:val="28005D4411834932AD9C268CD1809593"/>
          </w:pPr>
          <w:r>
            <w:t>[Presenter]</w:t>
          </w:r>
        </w:p>
      </w:docPartBody>
    </w:docPart>
    <w:docPart>
      <w:docPartPr>
        <w:name w:val="64C26EC0951543939BCD72A80EE3D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9E609D-368F-415B-BD55-E6E168DE44C2}"/>
      </w:docPartPr>
      <w:docPartBody>
        <w:p w:rsidR="00000000" w:rsidRDefault="007D3775">
          <w:pPr>
            <w:pStyle w:val="64C26EC0951543939BCD72A80EE3D787"/>
          </w:pPr>
          <w:r>
            <w:t>[Time Allotted]</w:t>
          </w:r>
        </w:p>
      </w:docPartBody>
    </w:docPart>
    <w:docPart>
      <w:docPartPr>
        <w:name w:val="F892122FEA464A0F9DF188FC59513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F6347-DEC3-4D78-9F04-A681876BBB17}"/>
      </w:docPartPr>
      <w:docPartBody>
        <w:p w:rsidR="00000000" w:rsidRDefault="007D3775">
          <w:pPr>
            <w:pStyle w:val="F892122FEA464A0F9DF188FC5951357C"/>
          </w:pPr>
          <w:r>
            <w:t>[Topic]</w:t>
          </w:r>
        </w:p>
      </w:docPartBody>
    </w:docPart>
    <w:docPart>
      <w:docPartPr>
        <w:name w:val="89EF8F73FC364462A1763A10CF17C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94F81E-CD09-4075-8478-5081E775168B}"/>
      </w:docPartPr>
      <w:docPartBody>
        <w:p w:rsidR="00000000" w:rsidRDefault="007D3775">
          <w:pPr>
            <w:pStyle w:val="89EF8F73FC364462A1763A10CF17C758"/>
          </w:pPr>
          <w:r>
            <w:t>[Presenter]</w:t>
          </w:r>
        </w:p>
      </w:docPartBody>
    </w:docPart>
    <w:docPart>
      <w:docPartPr>
        <w:name w:val="09FA57693DF14301B7FA159BB27EA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F4254-F1A6-4585-8E1B-D09FA9F750D6}"/>
      </w:docPartPr>
      <w:docPartBody>
        <w:p w:rsidR="00000000" w:rsidRDefault="007D3775">
          <w:pPr>
            <w:pStyle w:val="09FA57693DF14301B7FA159BB27EA6C3"/>
          </w:pPr>
          <w:r>
            <w:t>[Time Allotted]</w:t>
          </w:r>
        </w:p>
      </w:docPartBody>
    </w:docPart>
    <w:docPart>
      <w:docPartPr>
        <w:name w:val="58F1F02C54F948B3A2E00046DF2FF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3C21C-BF8A-4E5F-A709-01AE4FC68D71}"/>
      </w:docPartPr>
      <w:docPartBody>
        <w:p w:rsidR="00000000" w:rsidRDefault="007D3775">
          <w:pPr>
            <w:pStyle w:val="58F1F02C54F948B3A2E00046DF2FFBF7"/>
          </w:pPr>
          <w:r>
            <w:t>[Topic]</w:t>
          </w:r>
        </w:p>
      </w:docPartBody>
    </w:docPart>
    <w:docPart>
      <w:docPartPr>
        <w:name w:val="6C9422E3FB964D28A63A0E7D72E11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D5A30C-C43D-4899-9F02-875F9E8B5780}"/>
      </w:docPartPr>
      <w:docPartBody>
        <w:p w:rsidR="00000000" w:rsidRDefault="007D3775">
          <w:pPr>
            <w:pStyle w:val="6C9422E3FB964D28A63A0E7D72E116E5"/>
          </w:pPr>
          <w:r>
            <w:t>[Presenter]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775"/>
    <w:rsid w:val="007D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AD5F0D9608249D8930B7C4B37430225">
    <w:name w:val="9AD5F0D9608249D8930B7C4B37430225"/>
  </w:style>
  <w:style w:type="paragraph" w:customStyle="1" w:styleId="D97FD12869004D1687C62F1ED757AEA6">
    <w:name w:val="D97FD12869004D1687C62F1ED757AEA6"/>
  </w:style>
  <w:style w:type="paragraph" w:customStyle="1" w:styleId="04095A47BC2347A6BD390173FF654AD2">
    <w:name w:val="04095A47BC2347A6BD390173FF654AD2"/>
  </w:style>
  <w:style w:type="paragraph" w:customStyle="1" w:styleId="B15F63E492324969A8CE88ECF6703B98">
    <w:name w:val="B15F63E492324969A8CE88ECF6703B98"/>
  </w:style>
  <w:style w:type="paragraph" w:customStyle="1" w:styleId="5962507DBA244BC9B89D2DA857757D15">
    <w:name w:val="5962507DBA244BC9B89D2DA857757D15"/>
  </w:style>
  <w:style w:type="paragraph" w:customStyle="1" w:styleId="F5914367612A403182A2788C8536417E">
    <w:name w:val="F5914367612A403182A2788C8536417E"/>
  </w:style>
  <w:style w:type="paragraph" w:customStyle="1" w:styleId="A8494C22D0EA4E1E80C765239D695BEF">
    <w:name w:val="A8494C22D0EA4E1E80C765239D695BEF"/>
  </w:style>
  <w:style w:type="paragraph" w:customStyle="1" w:styleId="06EAADB983714B2A9077502EE77FBCEF">
    <w:name w:val="06EAADB983714B2A9077502EE77FBCEF"/>
  </w:style>
  <w:style w:type="paragraph" w:customStyle="1" w:styleId="8A82A1996B464D5C9912D1E06FB7EF96">
    <w:name w:val="8A82A1996B464D5C9912D1E06FB7EF96"/>
  </w:style>
  <w:style w:type="paragraph" w:customStyle="1" w:styleId="FCC33C61ADB04A77A8C31BED00F57D67">
    <w:name w:val="FCC33C61ADB04A77A8C31BED00F57D67"/>
  </w:style>
  <w:style w:type="paragraph" w:customStyle="1" w:styleId="8015EC10E6294B33931D579E383C6B77">
    <w:name w:val="8015EC10E6294B33931D579E383C6B77"/>
  </w:style>
  <w:style w:type="paragraph" w:customStyle="1" w:styleId="9BFBE499E687464482C65BB6547120FF">
    <w:name w:val="9BFBE499E687464482C65BB6547120FF"/>
  </w:style>
  <w:style w:type="paragraph" w:customStyle="1" w:styleId="28005D4411834932AD9C268CD1809593">
    <w:name w:val="28005D4411834932AD9C268CD1809593"/>
  </w:style>
  <w:style w:type="paragraph" w:customStyle="1" w:styleId="64C26EC0951543939BCD72A80EE3D787">
    <w:name w:val="64C26EC0951543939BCD72A80EE3D787"/>
  </w:style>
  <w:style w:type="paragraph" w:customStyle="1" w:styleId="F892122FEA464A0F9DF188FC5951357C">
    <w:name w:val="F892122FEA464A0F9DF188FC5951357C"/>
  </w:style>
  <w:style w:type="paragraph" w:customStyle="1" w:styleId="89EF8F73FC364462A1763A10CF17C758">
    <w:name w:val="89EF8F73FC364462A1763A10CF17C758"/>
  </w:style>
  <w:style w:type="paragraph" w:customStyle="1" w:styleId="09FA57693DF14301B7FA159BB27EA6C3">
    <w:name w:val="09FA57693DF14301B7FA159BB27EA6C3"/>
  </w:style>
  <w:style w:type="paragraph" w:customStyle="1" w:styleId="58F1F02C54F948B3A2E00046DF2FFBF7">
    <w:name w:val="58F1F02C54F948B3A2E00046DF2FFBF7"/>
  </w:style>
  <w:style w:type="paragraph" w:customStyle="1" w:styleId="6C9422E3FB964D28A63A0E7D72E116E5">
    <w:name w:val="6C9422E3FB964D28A63A0E7D72E116E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AD5F0D9608249D8930B7C4B37430225">
    <w:name w:val="9AD5F0D9608249D8930B7C4B37430225"/>
  </w:style>
  <w:style w:type="paragraph" w:customStyle="1" w:styleId="D97FD12869004D1687C62F1ED757AEA6">
    <w:name w:val="D97FD12869004D1687C62F1ED757AEA6"/>
  </w:style>
  <w:style w:type="paragraph" w:customStyle="1" w:styleId="04095A47BC2347A6BD390173FF654AD2">
    <w:name w:val="04095A47BC2347A6BD390173FF654AD2"/>
  </w:style>
  <w:style w:type="paragraph" w:customStyle="1" w:styleId="B15F63E492324969A8CE88ECF6703B98">
    <w:name w:val="B15F63E492324969A8CE88ECF6703B98"/>
  </w:style>
  <w:style w:type="paragraph" w:customStyle="1" w:styleId="5962507DBA244BC9B89D2DA857757D15">
    <w:name w:val="5962507DBA244BC9B89D2DA857757D15"/>
  </w:style>
  <w:style w:type="paragraph" w:customStyle="1" w:styleId="F5914367612A403182A2788C8536417E">
    <w:name w:val="F5914367612A403182A2788C8536417E"/>
  </w:style>
  <w:style w:type="paragraph" w:customStyle="1" w:styleId="A8494C22D0EA4E1E80C765239D695BEF">
    <w:name w:val="A8494C22D0EA4E1E80C765239D695BEF"/>
  </w:style>
  <w:style w:type="paragraph" w:customStyle="1" w:styleId="06EAADB983714B2A9077502EE77FBCEF">
    <w:name w:val="06EAADB983714B2A9077502EE77FBCEF"/>
  </w:style>
  <w:style w:type="paragraph" w:customStyle="1" w:styleId="8A82A1996B464D5C9912D1E06FB7EF96">
    <w:name w:val="8A82A1996B464D5C9912D1E06FB7EF96"/>
  </w:style>
  <w:style w:type="paragraph" w:customStyle="1" w:styleId="FCC33C61ADB04A77A8C31BED00F57D67">
    <w:name w:val="FCC33C61ADB04A77A8C31BED00F57D67"/>
  </w:style>
  <w:style w:type="paragraph" w:customStyle="1" w:styleId="8015EC10E6294B33931D579E383C6B77">
    <w:name w:val="8015EC10E6294B33931D579E383C6B77"/>
  </w:style>
  <w:style w:type="paragraph" w:customStyle="1" w:styleId="9BFBE499E687464482C65BB6547120FF">
    <w:name w:val="9BFBE499E687464482C65BB6547120FF"/>
  </w:style>
  <w:style w:type="paragraph" w:customStyle="1" w:styleId="28005D4411834932AD9C268CD1809593">
    <w:name w:val="28005D4411834932AD9C268CD1809593"/>
  </w:style>
  <w:style w:type="paragraph" w:customStyle="1" w:styleId="64C26EC0951543939BCD72A80EE3D787">
    <w:name w:val="64C26EC0951543939BCD72A80EE3D787"/>
  </w:style>
  <w:style w:type="paragraph" w:customStyle="1" w:styleId="F892122FEA464A0F9DF188FC5951357C">
    <w:name w:val="F892122FEA464A0F9DF188FC5951357C"/>
  </w:style>
  <w:style w:type="paragraph" w:customStyle="1" w:styleId="89EF8F73FC364462A1763A10CF17C758">
    <w:name w:val="89EF8F73FC364462A1763A10CF17C758"/>
  </w:style>
  <w:style w:type="paragraph" w:customStyle="1" w:styleId="09FA57693DF14301B7FA159BB27EA6C3">
    <w:name w:val="09FA57693DF14301B7FA159BB27EA6C3"/>
  </w:style>
  <w:style w:type="paragraph" w:customStyle="1" w:styleId="58F1F02C54F948B3A2E00046DF2FFBF7">
    <w:name w:val="58F1F02C54F948B3A2E00046DF2FFBF7"/>
  </w:style>
  <w:style w:type="paragraph" w:customStyle="1" w:styleId="6C9422E3FB964D28A63A0E7D72E116E5">
    <w:name w:val="6C9422E3FB964D28A63A0E7D72E116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MS_Mints</Template>
  <TotalTime>1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DJ</dc:creator>
  <cp:lastModifiedBy>DJ</cp:lastModifiedBy>
  <cp:revision>1</cp:revision>
  <cp:lastPrinted>2004-01-21T19:22:00Z</cp:lastPrinted>
  <dcterms:created xsi:type="dcterms:W3CDTF">2014-03-28T03:38:00Z</dcterms:created>
  <dcterms:modified xsi:type="dcterms:W3CDTF">2014-03-28T03:39:00Z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